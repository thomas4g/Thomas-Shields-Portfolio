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4A" w:rsidRDefault="002776BC">
      <w:r>
        <w:t>Thomas Shields</w:t>
      </w:r>
      <w:r>
        <w:br/>
        <w:t>11/1/11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305425" cy="4724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BC" w:rsidRDefault="002776BC">
      <w:r>
        <w:t xml:space="preserve">If one of the above functions is </w:t>
      </w:r>
      <w:r>
        <w:rPr>
          <w:i/>
        </w:rPr>
        <w:t>f</w:t>
      </w:r>
      <w:r>
        <w:t xml:space="preserve"> and the other is the graph of its derivative, </w:t>
      </w:r>
      <w:r>
        <w:rPr>
          <w:i/>
        </w:rPr>
        <w:t>f’</w:t>
      </w:r>
      <w:r>
        <w:t xml:space="preserve">, it appears that the simpler graph, shaping a U, is </w:t>
      </w:r>
      <w:r>
        <w:rPr>
          <w:i/>
        </w:rPr>
        <w:t>f’</w:t>
      </w:r>
      <w:r>
        <w:t xml:space="preserve">. This is obvious because when the graph of </w:t>
      </w:r>
      <w:r>
        <w:rPr>
          <w:i/>
        </w:rPr>
        <w:t>f</w:t>
      </w:r>
      <w:r>
        <w:t xml:space="preserve"> changes direction in the y dimension (thus briefly being “flat” and having a slope of 0) the value of </w:t>
      </w:r>
      <w:r>
        <w:rPr>
          <w:i/>
        </w:rPr>
        <w:t>f’</w:t>
      </w:r>
      <w:r>
        <w:t xml:space="preserve"> is 0. For example, at x=1.7 the slope of </w:t>
      </w:r>
      <w:r>
        <w:rPr>
          <w:i/>
        </w:rPr>
        <w:t xml:space="preserve">f </w:t>
      </w:r>
      <w:r>
        <w:t xml:space="preserve">is 0, and, accordingly, the value of </w:t>
      </w:r>
      <w:r>
        <w:rPr>
          <w:i/>
        </w:rPr>
        <w:t>f’</w:t>
      </w:r>
      <w:r>
        <w:t xml:space="preserve"> is 0.</w:t>
      </w:r>
    </w:p>
    <w:p w:rsidR="002776BC" w:rsidRPr="002776BC" w:rsidRDefault="002776BC">
      <w:r>
        <w:t xml:space="preserve">This is also readily apparent when the type of each function is considered. The graph </w:t>
      </w:r>
      <w:r>
        <w:rPr>
          <w:i/>
        </w:rPr>
        <w:t>f</w:t>
      </w:r>
      <w:r>
        <w:t xml:space="preserve"> is a cubic function of the form </w:t>
      </w:r>
      <w:r>
        <w:rPr>
          <w:i/>
        </w:rPr>
        <w:t>f(x) = ax</w:t>
      </w:r>
      <w:r>
        <w:rPr>
          <w:i/>
          <w:vertAlign w:val="superscript"/>
        </w:rPr>
        <w:t>3</w:t>
      </w:r>
      <w:r>
        <w:rPr>
          <w:i/>
        </w:rPr>
        <w:t xml:space="preserve"> +bx</w:t>
      </w:r>
      <w:r>
        <w:rPr>
          <w:i/>
          <w:vertAlign w:val="superscript"/>
        </w:rPr>
        <w:t>2</w:t>
      </w:r>
      <w:r>
        <w:rPr>
          <w:i/>
        </w:rPr>
        <w:t xml:space="preserve"> + </w:t>
      </w:r>
      <w:proofErr w:type="spellStart"/>
      <w:r>
        <w:rPr>
          <w:i/>
        </w:rPr>
        <w:t>cx</w:t>
      </w:r>
      <w:proofErr w:type="spellEnd"/>
      <w:r>
        <w:rPr>
          <w:i/>
        </w:rPr>
        <w:t xml:space="preserve"> + d</w:t>
      </w:r>
      <w:r>
        <w:t xml:space="preserve">. The graph of </w:t>
      </w:r>
      <w:r>
        <w:rPr>
          <w:i/>
        </w:rPr>
        <w:t>f’</w:t>
      </w:r>
      <w:r>
        <w:t xml:space="preserve"> is the expected derivative – a degree lower, thus fitting the form </w:t>
      </w:r>
      <w:r>
        <w:rPr>
          <w:i/>
        </w:rPr>
        <w:t>f(x) = ax</w:t>
      </w:r>
      <w:r>
        <w:rPr>
          <w:i/>
          <w:vertAlign w:val="superscript"/>
        </w:rPr>
        <w:t>2</w:t>
      </w:r>
      <w:r>
        <w:rPr>
          <w:i/>
        </w:rPr>
        <w:t xml:space="preserve"> + </w:t>
      </w:r>
      <w:proofErr w:type="spellStart"/>
      <w:r>
        <w:rPr>
          <w:i/>
        </w:rPr>
        <w:t>bx</w:t>
      </w:r>
      <w:proofErr w:type="spellEnd"/>
      <w:r>
        <w:rPr>
          <w:i/>
        </w:rPr>
        <w:t xml:space="preserve"> + c</w:t>
      </w:r>
      <w:r>
        <w:t>.</w:t>
      </w:r>
    </w:p>
    <w:sectPr w:rsidR="002776BC" w:rsidRPr="002776BC" w:rsidSect="002E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savePreviewPicture/>
  <w:compat/>
  <w:rsids>
    <w:rsidRoot w:val="002776BC"/>
    <w:rsid w:val="002776BC"/>
    <w:rsid w:val="002E754A"/>
    <w:rsid w:val="003C2257"/>
    <w:rsid w:val="0052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3E0218F-9074-4BD0-9C05-96346FA2895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Shields</dc:creator>
  <cp:lastModifiedBy>Thomas Shields</cp:lastModifiedBy>
  <cp:revision>1</cp:revision>
  <dcterms:created xsi:type="dcterms:W3CDTF">2011-11-01T16:03:00Z</dcterms:created>
  <dcterms:modified xsi:type="dcterms:W3CDTF">2011-11-01T16:11:00Z</dcterms:modified>
</cp:coreProperties>
</file>