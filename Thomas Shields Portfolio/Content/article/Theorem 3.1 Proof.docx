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4A" w:rsidRDefault="00582FA7">
      <w:r>
        <w:t>Theorem 3.1</w:t>
      </w:r>
      <w:r>
        <w:br/>
        <w:t xml:space="preserve">If </w:t>
      </w:r>
      <w:r>
        <w:rPr>
          <w:i/>
        </w:rPr>
        <w:t xml:space="preserve">f </w:t>
      </w:r>
      <w:r>
        <w:t xml:space="preserve">is differentiable at </w:t>
      </w:r>
      <w:r>
        <w:rPr>
          <w:i/>
        </w:rPr>
        <w:t>x=c</w:t>
      </w:r>
      <w:r>
        <w:t xml:space="preserve"> then </w:t>
      </w:r>
      <w:r>
        <w:rPr>
          <w:i/>
        </w:rPr>
        <w:t>f</w:t>
      </w:r>
      <w:r>
        <w:t xml:space="preserve"> is continuous at </w:t>
      </w:r>
      <w:r>
        <w:rPr>
          <w:i/>
        </w:rPr>
        <w:t>x=c</w:t>
      </w:r>
      <w:r>
        <w:t>.</w:t>
      </w:r>
    </w:p>
    <w:p w:rsidR="00582FA7" w:rsidRDefault="00582FA7" w:rsidP="00582FA7">
      <w:pPr>
        <w:spacing w:before="240"/>
      </w:pPr>
      <w:r>
        <w:t xml:space="preserve">According to the definition of continuity, we want to prove that </w:t>
      </w: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= f(c)</w:t>
      </w:r>
      <w:r>
        <w:t xml:space="preserve">. This is equivalent to proving that </w:t>
      </w: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– f(c) = 0.</w:t>
      </w:r>
      <w:r>
        <w:rPr>
          <w:i/>
        </w:rPr>
        <w:br/>
      </w:r>
    </w:p>
    <w:p w:rsidR="00582FA7" w:rsidRPr="00582FA7" w:rsidRDefault="00582FA7" w:rsidP="00582FA7">
      <w:pPr>
        <w:pStyle w:val="ListParagraph"/>
        <w:numPr>
          <w:ilvl w:val="0"/>
          <w:numId w:val="1"/>
        </w:numPr>
        <w:spacing w:before="240"/>
      </w:pPr>
      <w:r>
        <w:rPr>
          <w:i/>
        </w:rPr>
        <w:t xml:space="preserve">f(c) = </w:t>
      </w: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f(c)</w:t>
      </w:r>
    </w:p>
    <w:p w:rsidR="00582FA7" w:rsidRDefault="00582FA7" w:rsidP="00582FA7">
      <w:pPr>
        <w:pStyle w:val="ListParagraph"/>
        <w:spacing w:before="240"/>
      </w:pPr>
      <w:proofErr w:type="gramStart"/>
      <w:r>
        <w:rPr>
          <w:i/>
        </w:rPr>
        <w:t>f(</w:t>
      </w:r>
      <w:proofErr w:type="gramEnd"/>
      <w:r>
        <w:rPr>
          <w:i/>
        </w:rPr>
        <w:t>c)</w:t>
      </w:r>
      <w:r>
        <w:t xml:space="preserve"> is a constant – Theorem 2.1.1</w:t>
      </w:r>
    </w:p>
    <w:p w:rsidR="00582FA7" w:rsidRPr="00582FA7" w:rsidRDefault="00582FA7" w:rsidP="00582FA7">
      <w:pPr>
        <w:pStyle w:val="ListParagraph"/>
        <w:numPr>
          <w:ilvl w:val="0"/>
          <w:numId w:val="1"/>
        </w:numPr>
        <w:spacing w:before="240"/>
      </w:pP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– f(c) = </w:t>
      </w: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- </w:t>
      </w: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f(c)</w:t>
      </w:r>
    </w:p>
    <w:p w:rsidR="00582FA7" w:rsidRPr="00582FA7" w:rsidRDefault="00582FA7" w:rsidP="00582FA7">
      <w:pPr>
        <w:pStyle w:val="ListParagraph"/>
        <w:spacing w:before="240"/>
      </w:pPr>
      <w:r>
        <w:t>Algebraic Manipulation</w:t>
      </w:r>
    </w:p>
    <w:p w:rsidR="00582FA7" w:rsidRPr="00582FA7" w:rsidRDefault="00582FA7" w:rsidP="00582FA7">
      <w:pPr>
        <w:pStyle w:val="ListParagraph"/>
        <w:numPr>
          <w:ilvl w:val="0"/>
          <w:numId w:val="1"/>
        </w:numPr>
        <w:spacing w:before="240"/>
      </w:pP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– f(c) = </w:t>
      </w:r>
      <w:proofErr w:type="spellStart"/>
      <w:r>
        <w:rPr>
          <w:i/>
        </w:rPr>
        <w:t>lim</w:t>
      </w:r>
      <w:r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>
        <w:rPr>
          <w:i/>
          <w:vertAlign w:val="subscript"/>
        </w:rPr>
        <w:t>c</w:t>
      </w:r>
      <w:r>
        <w:rPr>
          <w:i/>
        </w:rPr>
        <w:t>[f(x) – f(c)]</w:t>
      </w:r>
    </w:p>
    <w:p w:rsidR="00582FA7" w:rsidRPr="00582FA7" w:rsidRDefault="00582FA7" w:rsidP="00582FA7">
      <w:pPr>
        <w:pStyle w:val="ListParagraph"/>
        <w:spacing w:before="240"/>
      </w:pPr>
      <w:r>
        <w:t>Theorem 2.2.2</w:t>
      </w:r>
    </w:p>
    <w:p w:rsidR="00582FA7" w:rsidRPr="00582FA7" w:rsidRDefault="00582FA7" w:rsidP="00582FA7">
      <w:pPr>
        <w:pStyle w:val="ListParagraph"/>
        <w:numPr>
          <w:ilvl w:val="0"/>
          <w:numId w:val="1"/>
        </w:numPr>
        <w:spacing w:before="240"/>
      </w:pP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– f(c) = </w:t>
      </w:r>
      <w:proofErr w:type="spellStart"/>
      <w:r>
        <w:rPr>
          <w:i/>
        </w:rPr>
        <w:t>lim</w:t>
      </w:r>
      <w:r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>
        <w:rPr>
          <w:i/>
          <w:vertAlign w:val="subscript"/>
        </w:rPr>
        <w:t>c</w:t>
      </w:r>
      <w:r>
        <w:rPr>
          <w:i/>
        </w:rPr>
        <w:t>[(x-c)(f(x)-f(c))/(x-c)]</w:t>
      </w:r>
    </w:p>
    <w:p w:rsidR="00582FA7" w:rsidRPr="00582FA7" w:rsidRDefault="00582FA7" w:rsidP="00582FA7">
      <w:pPr>
        <w:pStyle w:val="ListParagraph"/>
        <w:spacing w:before="240"/>
      </w:pPr>
      <w:r>
        <w:t xml:space="preserve">Multiply by a clever form of 1, </w:t>
      </w:r>
      <w:r>
        <w:rPr>
          <w:i/>
        </w:rPr>
        <w:t>(x-c)</w:t>
      </w:r>
      <w:proofErr w:type="gramStart"/>
      <w:r>
        <w:rPr>
          <w:i/>
        </w:rPr>
        <w:t>/(</w:t>
      </w:r>
      <w:proofErr w:type="gramEnd"/>
      <w:r>
        <w:rPr>
          <w:i/>
        </w:rPr>
        <w:t>x-c)</w:t>
      </w:r>
    </w:p>
    <w:p w:rsidR="00582FA7" w:rsidRPr="00582FA7" w:rsidRDefault="00582FA7" w:rsidP="00582FA7">
      <w:pPr>
        <w:pStyle w:val="ListParagraph"/>
        <w:numPr>
          <w:ilvl w:val="0"/>
          <w:numId w:val="1"/>
        </w:numPr>
        <w:spacing w:before="240"/>
      </w:pP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– f(c) = </w:t>
      </w:r>
      <w:proofErr w:type="spellStart"/>
      <w:r>
        <w:rPr>
          <w:i/>
        </w:rPr>
        <w:t>lim</w:t>
      </w:r>
      <w:r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>
        <w:rPr>
          <w:i/>
          <w:vertAlign w:val="subscript"/>
        </w:rPr>
        <w:t>c</w:t>
      </w:r>
      <w:r>
        <w:rPr>
          <w:i/>
        </w:rPr>
        <w:t xml:space="preserve">[x-c]  * </w:t>
      </w:r>
      <w:proofErr w:type="spellStart"/>
      <w:r>
        <w:rPr>
          <w:i/>
        </w:rPr>
        <w:t>lim</w:t>
      </w:r>
      <w:r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>
        <w:rPr>
          <w:i/>
          <w:vertAlign w:val="subscript"/>
        </w:rPr>
        <w:t>c</w:t>
      </w:r>
      <w:r>
        <w:rPr>
          <w:i/>
        </w:rPr>
        <w:t>[(f(x)-f(c))/(x-c)]</w:t>
      </w:r>
    </w:p>
    <w:p w:rsidR="00582FA7" w:rsidRPr="00582FA7" w:rsidRDefault="00582FA7" w:rsidP="00582FA7">
      <w:pPr>
        <w:pStyle w:val="ListParagraph"/>
        <w:spacing w:before="240"/>
      </w:pPr>
      <w:r>
        <w:t>Theorem 2.2.3</w:t>
      </w:r>
    </w:p>
    <w:p w:rsidR="00582FA7" w:rsidRPr="00582FA7" w:rsidRDefault="00582FA7" w:rsidP="00582FA7">
      <w:pPr>
        <w:pStyle w:val="ListParagraph"/>
        <w:numPr>
          <w:ilvl w:val="0"/>
          <w:numId w:val="1"/>
        </w:numPr>
        <w:spacing w:before="240"/>
      </w:pP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– f(c) = 0  * </w:t>
      </w:r>
      <w:proofErr w:type="spellStart"/>
      <w:r>
        <w:rPr>
          <w:i/>
        </w:rPr>
        <w:t>lim</w:t>
      </w:r>
      <w:r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>
        <w:rPr>
          <w:i/>
          <w:vertAlign w:val="subscript"/>
        </w:rPr>
        <w:t>c</w:t>
      </w:r>
      <w:r>
        <w:rPr>
          <w:i/>
        </w:rPr>
        <w:t>[(f(x)-f(c))/(x-c)]</w:t>
      </w:r>
    </w:p>
    <w:p w:rsidR="00582FA7" w:rsidRDefault="00582FA7" w:rsidP="00582FA7">
      <w:pPr>
        <w:pStyle w:val="ListParagraph"/>
        <w:spacing w:before="240"/>
      </w:pPr>
      <w:r>
        <w:t>Direct substitution; x-c = 0 when x = c</w:t>
      </w:r>
    </w:p>
    <w:p w:rsidR="00582FA7" w:rsidRPr="00582FA7" w:rsidRDefault="00582FA7" w:rsidP="00582FA7">
      <w:pPr>
        <w:pStyle w:val="ListParagraph"/>
        <w:numPr>
          <w:ilvl w:val="0"/>
          <w:numId w:val="1"/>
        </w:numPr>
        <w:spacing w:before="240"/>
      </w:pP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– f(c) = 0</w:t>
      </w:r>
    </w:p>
    <w:p w:rsidR="00582FA7" w:rsidRPr="00582FA7" w:rsidRDefault="00582FA7" w:rsidP="00582FA7">
      <w:pPr>
        <w:pStyle w:val="ListParagraph"/>
        <w:numPr>
          <w:ilvl w:val="0"/>
          <w:numId w:val="1"/>
        </w:numPr>
        <w:spacing w:before="240"/>
      </w:pPr>
      <w:proofErr w:type="spellStart"/>
      <w:r>
        <w:rPr>
          <w:i/>
        </w:rPr>
        <w:t>lim</w:t>
      </w:r>
      <w:r w:rsidRPr="00582FA7">
        <w:rPr>
          <w:i/>
          <w:vertAlign w:val="subscript"/>
        </w:rPr>
        <w:t>x</w:t>
      </w:r>
      <w:proofErr w:type="spellEnd"/>
      <w:r w:rsidRPr="00582FA7">
        <w:rPr>
          <w:i/>
          <w:vertAlign w:val="subscript"/>
        </w:rPr>
        <w:sym w:font="Wingdings" w:char="F0E0"/>
      </w:r>
      <w:r w:rsidRPr="00582FA7">
        <w:rPr>
          <w:i/>
          <w:vertAlign w:val="subscript"/>
        </w:rPr>
        <w:t>c</w:t>
      </w:r>
      <w:r>
        <w:rPr>
          <w:i/>
        </w:rPr>
        <w:t xml:space="preserve"> f(x) = f(c)</w:t>
      </w:r>
    </w:p>
    <w:p w:rsidR="00582FA7" w:rsidRPr="00582FA7" w:rsidRDefault="00582FA7" w:rsidP="00582FA7">
      <w:pPr>
        <w:pStyle w:val="ListParagraph"/>
        <w:spacing w:before="240"/>
      </w:pPr>
    </w:p>
    <w:p w:rsidR="00582FA7" w:rsidRPr="00582FA7" w:rsidRDefault="00582FA7" w:rsidP="00582FA7">
      <w:pPr>
        <w:pStyle w:val="ListParagraph"/>
        <w:spacing w:before="240"/>
      </w:pPr>
    </w:p>
    <w:p w:rsidR="00582FA7" w:rsidRPr="00582FA7" w:rsidRDefault="00582FA7" w:rsidP="00582FA7">
      <w:pPr>
        <w:pStyle w:val="ListParagraph"/>
        <w:spacing w:before="240"/>
      </w:pPr>
    </w:p>
    <w:sectPr w:rsidR="00582FA7" w:rsidRPr="00582FA7" w:rsidSect="002E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9691F"/>
    <w:multiLevelType w:val="hybridMultilevel"/>
    <w:tmpl w:val="196C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savePreviewPicture/>
  <w:compat/>
  <w:rsids>
    <w:rsidRoot w:val="00582FA7"/>
    <w:rsid w:val="002E754A"/>
    <w:rsid w:val="003C2257"/>
    <w:rsid w:val="00582FA7"/>
    <w:rsid w:val="0099450F"/>
    <w:rsid w:val="00C6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3B439654-08A5-482F-A40F-425095124F6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1477</TotalTime>
  <Pages>1</Pages>
  <Words>119</Words>
  <Characters>585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Shields</dc:creator>
  <cp:lastModifiedBy>Thomas Shields</cp:lastModifiedBy>
  <cp:revision>1</cp:revision>
  <dcterms:created xsi:type="dcterms:W3CDTF">2011-10-25T20:18:00Z</dcterms:created>
  <dcterms:modified xsi:type="dcterms:W3CDTF">2011-10-28T01:53:00Z</dcterms:modified>
</cp:coreProperties>
</file>