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4A" w:rsidRDefault="003F0CD8">
      <w:r>
        <w:t>Math Journal</w:t>
      </w:r>
      <w:r>
        <w:br/>
        <w:t>11/8/11</w:t>
      </w:r>
      <w:r>
        <w:br/>
        <w:t>Inverse Functions</w:t>
      </w:r>
    </w:p>
    <w:p w:rsidR="003F0CD8" w:rsidRDefault="003F0CD8"/>
    <w:p w:rsidR="003F0CD8" w:rsidRDefault="003F0CD8">
      <w:r>
        <w:t xml:space="preserve">An inverse function is the result of interchanging the dependant and independent variables in an equation of a function.  For example, the inverse function of </w:t>
      </w:r>
      <w:r>
        <w:rPr>
          <w:i/>
        </w:rPr>
        <w:t>y = 2x</w:t>
      </w:r>
      <w:r>
        <w:t xml:space="preserve"> is </w:t>
      </w:r>
      <w:r>
        <w:rPr>
          <w:i/>
        </w:rPr>
        <w:t>x = 2y</w:t>
      </w:r>
      <w:r>
        <w:t xml:space="preserve">, or </w:t>
      </w:r>
      <w:r>
        <w:rPr>
          <w:i/>
        </w:rPr>
        <w:t>y = x/2</w:t>
      </w:r>
      <w:r>
        <w:t xml:space="preserve">.  The inverse function </w:t>
      </w:r>
      <w:r w:rsidR="006324B4">
        <w:t xml:space="preserve">of </w:t>
      </w:r>
      <w:r w:rsidR="006324B4">
        <w:rPr>
          <w:i/>
        </w:rPr>
        <w:t>f</w:t>
      </w:r>
      <w:r w:rsidR="006324B4">
        <w:t xml:space="preserve"> only exists if f is one-to-one. That is, not only must each x have only one corresponding </w:t>
      </w:r>
      <w:r w:rsidR="006324B4">
        <w:rPr>
          <w:i/>
        </w:rPr>
        <w:t>y</w:t>
      </w:r>
      <w:r w:rsidR="006324B4">
        <w:t xml:space="preserve">, but no two values of x may have the same functional value.  This is rather obvious since the interchange of </w:t>
      </w:r>
      <w:r w:rsidR="006324B4">
        <w:rPr>
          <w:i/>
        </w:rPr>
        <w:t>x</w:t>
      </w:r>
      <w:r w:rsidR="006324B4">
        <w:t xml:space="preserve"> and </w:t>
      </w:r>
      <w:r w:rsidR="006324B4">
        <w:rPr>
          <w:i/>
        </w:rPr>
        <w:t>y</w:t>
      </w:r>
      <w:r w:rsidR="006324B4">
        <w:t xml:space="preserve"> means that if </w:t>
      </w:r>
      <w:r w:rsidR="006324B4">
        <w:rPr>
          <w:i/>
        </w:rPr>
        <w:t>f</w:t>
      </w:r>
      <w:r w:rsidR="006324B4">
        <w:t xml:space="preserve"> has two values of x with the same functional value, </w:t>
      </w:r>
      <w:r w:rsidR="006324B4">
        <w:rPr>
          <w:i/>
        </w:rPr>
        <w:t>f</w:t>
      </w:r>
      <w:r w:rsidR="006324B4">
        <w:rPr>
          <w:i/>
          <w:vertAlign w:val="superscript"/>
        </w:rPr>
        <w:t>-1</w:t>
      </w:r>
      <w:r w:rsidR="006324B4">
        <w:rPr>
          <w:i/>
          <w:vertAlign w:val="subscript"/>
        </w:rPr>
        <w:t xml:space="preserve"> </w:t>
      </w:r>
      <w:r w:rsidR="006324B4">
        <w:t xml:space="preserve">will have two values of y for the same x, making it simply a relation and not a function. </w:t>
      </w:r>
    </w:p>
    <w:p w:rsidR="0053434E" w:rsidRDefault="006324B4">
      <w:r>
        <w:t xml:space="preserve">The function </w:t>
      </w:r>
      <w:r>
        <w:rPr>
          <w:i/>
        </w:rPr>
        <w:t>y</w:t>
      </w:r>
      <w:r w:rsidR="0053434E">
        <w:rPr>
          <w:i/>
        </w:rPr>
        <w:t xml:space="preserve"> </w:t>
      </w:r>
      <w:r>
        <w:rPr>
          <w:i/>
        </w:rPr>
        <w:t>=</w:t>
      </w:r>
      <w:r w:rsidR="0053434E">
        <w:rPr>
          <w:i/>
        </w:rPr>
        <w:t xml:space="preserve"> </w:t>
      </w:r>
      <w:r>
        <w:rPr>
          <w:i/>
        </w:rPr>
        <w:t>x</w:t>
      </w:r>
      <w:r>
        <w:t xml:space="preserve"> is rather a special one because its inverse is equal to itself. It’s also unique because, like the lines</w:t>
      </w:r>
      <w:r>
        <w:rPr>
          <w:i/>
        </w:rPr>
        <w:t xml:space="preserve"> y</w:t>
      </w:r>
      <w:r w:rsidR="0053434E">
        <w:rPr>
          <w:i/>
        </w:rPr>
        <w:t xml:space="preserve"> </w:t>
      </w:r>
      <w:r>
        <w:rPr>
          <w:i/>
        </w:rPr>
        <w:t>=</w:t>
      </w:r>
      <w:r w:rsidR="0053434E">
        <w:rPr>
          <w:i/>
        </w:rPr>
        <w:t xml:space="preserve"> </w:t>
      </w:r>
      <w:r>
        <w:rPr>
          <w:i/>
        </w:rPr>
        <w:t>0</w:t>
      </w:r>
      <w:r>
        <w:t xml:space="preserve"> and </w:t>
      </w:r>
      <w:r>
        <w:rPr>
          <w:i/>
        </w:rPr>
        <w:t>x</w:t>
      </w:r>
      <w:r w:rsidR="0053434E">
        <w:rPr>
          <w:i/>
        </w:rPr>
        <w:t xml:space="preserve"> </w:t>
      </w:r>
      <w:r>
        <w:rPr>
          <w:i/>
        </w:rPr>
        <w:t>=</w:t>
      </w:r>
      <w:r w:rsidR="0053434E">
        <w:rPr>
          <w:i/>
        </w:rPr>
        <w:t xml:space="preserve"> </w:t>
      </w:r>
      <w:r>
        <w:rPr>
          <w:i/>
        </w:rPr>
        <w:t>0</w:t>
      </w:r>
      <w:r>
        <w:t xml:space="preserve">, it is a reflecting line. We can reflect a function about the y-axis by substituting x for </w:t>
      </w:r>
      <w:r>
        <w:rPr>
          <w:i/>
        </w:rPr>
        <w:t>–x</w:t>
      </w:r>
      <w:r>
        <w:t xml:space="preserve">. What that essentially means is that we’re replacing x with its mirror image. The same can be said of reflecting about the x-axis. </w:t>
      </w:r>
      <w:r w:rsidR="0053434E">
        <w:t xml:space="preserve"> A similar thing happens when x is replaced with y. Since the line </w:t>
      </w:r>
      <w:r w:rsidR="0053434E">
        <w:rPr>
          <w:i/>
        </w:rPr>
        <w:t>y = x</w:t>
      </w:r>
      <w:r>
        <w:t xml:space="preserve"> </w:t>
      </w:r>
      <w:r w:rsidR="0053434E">
        <w:t xml:space="preserve">is the “intersection” of sorts where x and y meet, </w:t>
      </w:r>
      <w:r w:rsidR="0053434E">
        <w:rPr>
          <w:i/>
        </w:rPr>
        <w:t>f</w:t>
      </w:r>
      <w:r w:rsidR="0053434E">
        <w:rPr>
          <w:i/>
          <w:vertAlign w:val="superscript"/>
        </w:rPr>
        <w:t>-1</w:t>
      </w:r>
      <w:r w:rsidR="0053434E">
        <w:rPr>
          <w:i/>
        </w:rPr>
        <w:t xml:space="preserve"> </w:t>
      </w:r>
      <w:r w:rsidR="0053434E">
        <w:t xml:space="preserve">is the mirror image of </w:t>
      </w:r>
      <w:r w:rsidR="0053434E">
        <w:rPr>
          <w:i/>
        </w:rPr>
        <w:t>f</w:t>
      </w:r>
      <w:r w:rsidR="0053434E">
        <w:t xml:space="preserve"> about </w:t>
      </w:r>
      <w:r w:rsidR="0053434E">
        <w:rPr>
          <w:i/>
        </w:rPr>
        <w:t>y = x</w:t>
      </w:r>
      <w:r w:rsidR="0053434E">
        <w:t xml:space="preserve">.  Just like 0 is the “intersection” of –x and x – where the two meet – </w:t>
      </w:r>
      <w:r w:rsidR="0053434E">
        <w:rPr>
          <w:i/>
        </w:rPr>
        <w:t>y = x</w:t>
      </w:r>
      <w:r w:rsidR="0053434E">
        <w:t xml:space="preserve"> is the intersection and thus the line about which </w:t>
      </w:r>
      <w:r w:rsidR="0053434E">
        <w:rPr>
          <w:i/>
        </w:rPr>
        <w:t>f</w:t>
      </w:r>
      <w:r w:rsidR="0053434E">
        <w:rPr>
          <w:i/>
          <w:vertAlign w:val="superscript"/>
        </w:rPr>
        <w:t>-1</w:t>
      </w:r>
      <w:r w:rsidR="0053434E">
        <w:rPr>
          <w:i/>
        </w:rPr>
        <w:t xml:space="preserve"> </w:t>
      </w:r>
      <w:r w:rsidR="0053434E">
        <w:t xml:space="preserve">is reflected. </w:t>
      </w:r>
    </w:p>
    <w:p w:rsidR="006324B4" w:rsidRPr="00391B48" w:rsidRDefault="0053434E">
      <w:r>
        <w:t xml:space="preserve">Theorem 3.17 says that the slope of </w:t>
      </w:r>
      <w:r>
        <w:rPr>
          <w:i/>
        </w:rPr>
        <w:t xml:space="preserve">g(x), </w:t>
      </w:r>
      <w:r>
        <w:t xml:space="preserve">where </w:t>
      </w:r>
      <w:r>
        <w:rPr>
          <w:i/>
        </w:rPr>
        <w:t>g(x) = f</w:t>
      </w:r>
      <w:r>
        <w:rPr>
          <w:i/>
          <w:vertAlign w:val="superscript"/>
        </w:rPr>
        <w:t>-1</w:t>
      </w:r>
      <w:r w:rsidRPr="0053434E">
        <w:rPr>
          <w:i/>
        </w:rPr>
        <w:t>(x)</w:t>
      </w:r>
      <w:r>
        <w:rPr>
          <w:i/>
        </w:rPr>
        <w:t>,</w:t>
      </w:r>
      <w:r>
        <w:t xml:space="preserve"> is the reciprocal of the slope of </w:t>
      </w:r>
      <w:proofErr w:type="gramStart"/>
      <w:r>
        <w:rPr>
          <w:i/>
        </w:rPr>
        <w:t>f(</w:t>
      </w:r>
      <w:proofErr w:type="gramEnd"/>
      <w:r>
        <w:rPr>
          <w:i/>
        </w:rPr>
        <w:t>g(x))</w:t>
      </w:r>
      <w:r>
        <w:t xml:space="preserve">. </w:t>
      </w:r>
      <w:r w:rsidR="00391B48">
        <w:t xml:space="preserve">That is, if slope of </w:t>
      </w:r>
      <w:r w:rsidR="00391B48">
        <w:rPr>
          <w:i/>
        </w:rPr>
        <w:t>f</w:t>
      </w:r>
      <w:r w:rsidR="00391B48">
        <w:t xml:space="preserve"> at (1</w:t>
      </w:r>
      <w:proofErr w:type="gramStart"/>
      <w:r w:rsidR="00391B48">
        <w:t>,5</w:t>
      </w:r>
      <w:proofErr w:type="gramEnd"/>
      <w:r w:rsidR="00391B48">
        <w:t xml:space="preserve">) is 5, the slope of </w:t>
      </w:r>
      <w:r w:rsidR="00391B48">
        <w:rPr>
          <w:i/>
        </w:rPr>
        <w:t>g</w:t>
      </w:r>
      <w:r w:rsidR="00391B48">
        <w:t xml:space="preserve"> at (5,1) is 1/5. That’s a really useful fact. Technically speaking, it means that </w:t>
      </w:r>
      <w:r w:rsidR="00391B48">
        <w:rPr>
          <w:i/>
        </w:rPr>
        <w:t>g’(x) = 1</w:t>
      </w:r>
      <w:proofErr w:type="gramStart"/>
      <w:r w:rsidR="00391B48">
        <w:rPr>
          <w:i/>
        </w:rPr>
        <w:t>/(</w:t>
      </w:r>
      <w:proofErr w:type="gramEnd"/>
      <w:r w:rsidR="00391B48">
        <w:rPr>
          <w:i/>
        </w:rPr>
        <w:t>f’(g(x))</w:t>
      </w:r>
      <w:r w:rsidR="00391B48">
        <w:t xml:space="preserve">.  For example, say we want to find the slope of </w:t>
      </w:r>
      <w:r w:rsidR="00391B48">
        <w:rPr>
          <w:i/>
        </w:rPr>
        <w:t xml:space="preserve">g </w:t>
      </w:r>
      <w:r w:rsidR="00391B48">
        <w:t xml:space="preserve">at </w:t>
      </w:r>
      <w:r w:rsidR="00391B48">
        <w:rPr>
          <w:i/>
        </w:rPr>
        <w:t>x=3</w:t>
      </w:r>
      <w:r w:rsidR="00391B48">
        <w:t xml:space="preserve">. We know that it’s going to be the reciprocal of the slope of </w:t>
      </w:r>
      <w:r w:rsidR="00391B48">
        <w:rPr>
          <w:i/>
        </w:rPr>
        <w:t>f</w:t>
      </w:r>
      <w:r w:rsidR="00391B48">
        <w:t xml:space="preserve"> where </w:t>
      </w:r>
      <w:r w:rsidR="00391B48">
        <w:rPr>
          <w:i/>
        </w:rPr>
        <w:t xml:space="preserve">y=3 </w:t>
      </w:r>
      <w:r w:rsidR="00391B48">
        <w:t xml:space="preserve">and </w:t>
      </w:r>
      <w:r w:rsidR="00391B48">
        <w:rPr>
          <w:i/>
        </w:rPr>
        <w:t>x=</w:t>
      </w:r>
      <w:proofErr w:type="gramStart"/>
      <w:r w:rsidR="00391B48">
        <w:rPr>
          <w:i/>
        </w:rPr>
        <w:t>g(</w:t>
      </w:r>
      <w:proofErr w:type="gramEnd"/>
      <w:r w:rsidR="00391B48">
        <w:rPr>
          <w:i/>
        </w:rPr>
        <w:t>3)</w:t>
      </w:r>
      <w:r w:rsidR="00391B48">
        <w:t xml:space="preserve">. Ergo, the slope of </w:t>
      </w:r>
      <w:r w:rsidR="00391B48">
        <w:rPr>
          <w:i/>
        </w:rPr>
        <w:t>g</w:t>
      </w:r>
      <w:r w:rsidR="00391B48">
        <w:t xml:space="preserve"> at </w:t>
      </w:r>
      <w:r w:rsidR="00391B48">
        <w:rPr>
          <w:i/>
        </w:rPr>
        <w:t>x=3</w:t>
      </w:r>
      <w:r w:rsidR="00391B48">
        <w:t xml:space="preserve"> is the reciprocal of </w:t>
      </w:r>
      <w:r w:rsidR="00391B48">
        <w:rPr>
          <w:i/>
        </w:rPr>
        <w:t>f’(g(x)</w:t>
      </w:r>
      <w:r w:rsidR="00391B48">
        <w:t xml:space="preserve">. </w:t>
      </w:r>
    </w:p>
    <w:sectPr w:rsidR="006324B4" w:rsidRPr="00391B48" w:rsidSect="002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savePreviewPicture/>
  <w:compat/>
  <w:rsids>
    <w:rsidRoot w:val="003F0CD8"/>
    <w:rsid w:val="001C7242"/>
    <w:rsid w:val="002E754A"/>
    <w:rsid w:val="00391B48"/>
    <w:rsid w:val="003C2257"/>
    <w:rsid w:val="003F0CD8"/>
    <w:rsid w:val="0053434E"/>
    <w:rsid w:val="0063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B5AAC87-8718-45CA-9992-AAD4CDF2B0B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Shields</dc:creator>
  <cp:lastModifiedBy>Thomas Shields</cp:lastModifiedBy>
  <cp:revision>1</cp:revision>
  <dcterms:created xsi:type="dcterms:W3CDTF">2011-11-08T16:38:00Z</dcterms:created>
  <dcterms:modified xsi:type="dcterms:W3CDTF">2011-11-08T17:15:00Z</dcterms:modified>
</cp:coreProperties>
</file>